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14" w:rsidRDefault="00BC7314" w:rsidP="00FE2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jc w:val="center"/>
      </w:pPr>
      <w:r w:rsidRPr="00D00448">
        <w:t xml:space="preserve">PRESUESTO: </w:t>
      </w:r>
      <w:r w:rsidR="00AF226A" w:rsidRPr="00D00448">
        <w:t>
          <w:r>
            <w:rPr>
              <w:b/>
            </w:rPr>
            <w:t>00000002</w:t>
          </w:r>
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541"/>
        <w:gridCol w:w="3107"/>
      </w:tblGrid>
      <w:tr w:rsidR="00DB0A25" w:rsidTr="00FE2DD2">
        <w:tc>
          <w:tcPr>
            <w:tcW w:w="846" w:type="dxa"/>
          </w:tcPr>
          <w:p w:rsidR="00DB0A25" w:rsidRDefault="00DB0A25" w:rsidP="00DB0A25">
            <w:r>
              <w:rPr>
                <w:noProof/>
                <w:lang w:eastAsia="es-AR"/>
              </w:rPr>
              <w:drawing>
                <wp:inline distT="0" distB="0" distL="0" distR="0" wp14:anchorId="578627DA" wp14:editId="50B3B760">
                  <wp:extent cx="400409" cy="40040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sarrollo-de-softwar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30" cy="41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</w:tcPr>
          <w:p w:rsidR="00DB0A25" w:rsidRDefault="00DB0A25" w:rsidP="00DB0A25">
            <w:r>
              <w:t>DESARROLLO DE SOFTWARE S.A.</w:t>
            </w:r>
          </w:p>
        </w:tc>
        <w:tc>
          <w:tcPr>
            <w:tcW w:w="3107" w:type="dxa"/>
          </w:tcPr>
          <w:p w:rsidR="00DB0A25" w:rsidRDefault="00DB0A25" w:rsidP="00DB0A25">
            <w:r>
              <w:t>Fecha de emisión: 04/26/2024</w:t>
            </w:r>
          </w:p>
        </w:tc>
      </w:tr>
    </w:tbl>
    <w:p w:rsidR="00DB0A25" w:rsidRDefault="00DB0A25">
      <w:bookmarkStart w:id="0" w:name="_GoBack"/>
      <w:bookmarkEnd w:id="0"/>
    </w:p>
    <w:p w:rsidR="00BC7314" w:rsidRDefault="00BC7314">
      <w:r>
        <w:t>Servidor 456, La Red, Globo Terráqueo</w:t>
      </w:r>
    </w:p>
    <w:p w:rsidR="00BC7314" w:rsidRDefault="00BC7314">
      <w:pPr>
        <w:pBdr>
          <w:bottom w:val="single" w:sz="6" w:space="1" w:color="auto"/>
        </w:pBdr>
      </w:pPr>
      <w:r>
        <w:t>Teléfono: (+GG)0000000000</w:t>
      </w:r>
      <w:r w:rsidR="00DB0A25">
        <w:t xml:space="preserve">                                                                         </w:t>
      </w:r>
    </w:p>
    <w:p w:rsidR="00BC7314" w:rsidRDefault="00BC7314"/>
    <w:p w:rsidR="00171D28" w:rsidRPr="00171D28" w:rsidRDefault="00BC7314">
      <w:pPr>
        <w:rPr>
          <w:lang w:val="en-US"/>
        </w:rPr>
      </w:pPr>
      <w:proofErr w:type="spellStart"/>
      <w:r w:rsidRPr="00171D28">
        <w:rPr>
          <w:lang w:val="en-US"/>
        </w:rPr>
        <w:t>Estimado</w:t>
      </w:r>
      <w:proofErr w:type="spellEnd"/>
      <w:r w:rsidR="00171D28">
        <w:rPr>
          <w:lang w:val="en-US"/>
        </w:rPr>
        <w:t xml:space="preserve"> </w:t>
      </w:r>
      <w:proofErr w:type="spellStart"/>
      <w:r w:rsidRPr="00171D28">
        <w:rPr>
          <w:lang w:val="en-US"/>
        </w:rPr>
        <w:t>cliente</w:t>
      </w:r>
      <w:proofErr w:type="spellEnd"/>
      <w:r w:rsidR="00171D28">
        <w:rPr>
          <w:lang w:val="en-US"/>
        </w:rPr>
        <w:t>:</w:t>
      </w:r>
      <w:r w:rsidRPr="00171D28">
        <w:rPr>
          <w:lang w:val="en-US"/>
        </w:rPr>
        <w:t xml:space="preserve"> </w:t>
      </w:r>
    </w:p>
    <w:p w:rsidR="00171D28" w:rsidRDefault="00171D28">
      <w:pPr>
        <w:rPr>
          <w:lang w:val="en-US"/>
        </w:rPr>
      </w:pPr>
    </w:p>
    <w:p w:rsidR="00BC7314" w:rsidRPr="00171D28" w:rsidRDefault="00BC7314" w:rsidP="00171D28">
      <w:pPr>
        <w:ind w:firstLine="708"/>
        <w:rPr>
          <w:lang w:val="en-US"/>
        </w:rPr>
      </w:pPr>
      <w:r w:rsidRPr="00171D28">
        <w:rPr>
          <w:lang w:val="en-US"/>
        </w:rPr>
        <w:t xml:space="preserve">Aloja Hotel  </w:t>
      </w:r>
    </w:p>
    <w:p w:rsidR="00171D28" w:rsidRPr="00171D28" w:rsidRDefault="00171D28" w:rsidP="00171D28">
      <w:pPr>
        <w:ind w:firstLine="708"/>
        <w:rPr>
          <w:lang w:val="en-US"/>
        </w:rPr>
      </w:pPr>
      <w:r w:rsidRPr="00171D28">
        <w:rPr>
          <w:lang w:val="en-US"/>
        </w:rPr>
        <w:t>Main road</w:t>
      </w:r>
    </w:p>
    <w:p w:rsidR="00171D28" w:rsidRPr="00171D28" w:rsidRDefault="00171D28">
      <w:pPr>
        <w:rPr>
          <w:lang w:val="en-US"/>
        </w:rPr>
      </w:pPr>
    </w:p>
    <w:p w:rsidR="00BC7314" w:rsidRDefault="00BC7314" w:rsidP="00BC7314">
      <w:pPr>
        <w:jc w:val="both"/>
      </w:pPr>
      <w:r>
        <w:t xml:space="preserve">A continuación, le brindamos nuestra propuesta comercial, espero que sea de vuestra conformidad, estamos atentos a cualquier consulta.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403"/>
      </w:tblGrid>
      <w:tr w:rsidR="00BC7314" w:rsidTr="005B2C87">
        <w:tc>
          <w:tcPr>
            <w:tcW w:w="6091" w:type="dxa"/>
          </w:tcPr>
          <w:p w:rsidR="00BC7314" w:rsidRDefault="00BC7314">
            <w:r>
              <w:t>Descripción</w:t>
            </w:r>
          </w:p>
        </w:tc>
        <w:tc>
          <w:tcPr>
            <w:tcW w:w="2403" w:type="dxa"/>
          </w:tcPr>
          <w:p w:rsidR="00BC7314" w:rsidRDefault="00BC7314">
            <w:r>
              <w:t>PRECIO TOTAL</w:t>
            </w:r>
          </w:p>
        </w:tc>
      </w:tr>
      <w:tr w:rsidR="00BC7314" w:rsidTr="005B2C87">
        <w:tc>
          <w:tcPr>
            <w:tcW w:w="6091" w:type="dxa"/>
          </w:tcPr>
          <w:p w:rsidR="00BC7314" w:rsidRDefault="00A537FF">
            <w:r>
              <w:t>Development of online reservation system</w:t>
            </w:r>
          </w:p>
        </w:tc>
        <w:tc>
          <w:tcPr>
            <w:tcW w:w="2403" w:type="dxa"/>
          </w:tcPr>
          <w:p w:rsidR="00BC7314" w:rsidRDefault="00A537FF">
            <w:r>
              <w:t>$30,000.00</w:t>
            </w:r>
            <w:r w:rsidR="005B2C87">
              <w:t xml:space="preserve">                 </w:t>
            </w:r>
          </w:p>
        </w:tc>
      </w:tr>
    </w:tbl>
    <w:p w:rsidR="00BC7314" w:rsidRDefault="00BC7314"/>
    <w:p w:rsidR="00BC7314" w:rsidRDefault="00BC7314" w:rsidP="00A537FF">
      <w:pPr>
        <w:jc w:val="both"/>
      </w:pPr>
      <w:r>
        <w:t xml:space="preserve">La presente propuesta tiene una validez de </w:t>
      </w:r>
      <w:r w:rsidRPr="00BC7314">
        <w:t>10 días</w:t>
      </w:r>
      <w:r>
        <w:t xml:space="preserve"> a partir de la fecha </w:t>
      </w:r>
      <w:r w:rsidR="00A537FF">
        <w:t>de emisión.</w:t>
      </w:r>
    </w:p>
    <w:p w:rsidR="00A537FF" w:rsidRDefault="00A537FF" w:rsidP="00A537FF">
      <w:pPr>
        <w:jc w:val="both"/>
      </w:pPr>
      <w:r>
        <w:t>Saludos cordiales.</w:t>
      </w:r>
    </w:p>
    <w:p w:rsidR="00A537FF" w:rsidRDefault="00A537FF" w:rsidP="00A537FF">
      <w:pPr>
        <w:jc w:val="both"/>
      </w:pPr>
      <w:r>
        <w:t>Tecno Gur</w:t>
      </w:r>
      <w:r w:rsidR="00171D28">
        <w:t>ú</w:t>
      </w:r>
      <w:r>
        <w:t xml:space="preserve">, Director Comercial. </w:t>
      </w:r>
    </w:p>
    <w:p w:rsidR="00A537FF" w:rsidRPr="00BC7314" w:rsidRDefault="00A537FF" w:rsidP="00A537FF">
      <w:pPr>
        <w:jc w:val="both"/>
      </w:pPr>
    </w:p>
    <w:sectPr w:rsidR="00A537FF" w:rsidRPr="00BC7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14"/>
    <w:rsid w:val="00171D28"/>
    <w:rsid w:val="003676F4"/>
    <w:rsid w:val="00503728"/>
    <w:rsid w:val="00562549"/>
    <w:rsid w:val="005B2C87"/>
    <w:rsid w:val="005F4DE6"/>
    <w:rsid w:val="0067742F"/>
    <w:rsid w:val="00901CD2"/>
    <w:rsid w:val="009A1A04"/>
    <w:rsid w:val="00A537FF"/>
    <w:rsid w:val="00AF226A"/>
    <w:rsid w:val="00BC7314"/>
    <w:rsid w:val="00D00448"/>
    <w:rsid w:val="00DB0A25"/>
    <w:rsid w:val="00FE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BE23"/>
  <w15:chartTrackingRefBased/>
  <w15:docId w15:val="{67953CCF-E13A-4EDE-8DCB-41A0CFBB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lector-tag">
    <w:name w:val="hljs-selector-tag"/>
    <w:basedOn w:val="Fuentedeprrafopredeter"/>
    <w:rsid w:val="00BC7314"/>
  </w:style>
  <w:style w:type="table" w:styleId="Tablaconcuadrcula">
    <w:name w:val="Table Grid"/>
    <w:basedOn w:val="Tablanormal"/>
    <w:uiPriority w:val="39"/>
    <w:rsid w:val="00BC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quote-template</Template>
  <TotalTime>11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Fabio Spano</dc:creator>
  <cp:keywords/>
  <dc:description/>
  <cp:lastModifiedBy>Marcelo Fabio Spano</cp:lastModifiedBy>
  <cp:revision>9</cp:revision>
  <dcterms:created xsi:type="dcterms:W3CDTF">2024-04-25T19:24:00Z</dcterms:created>
  <dcterms:modified xsi:type="dcterms:W3CDTF">2024-04-26T15:09:00Z</dcterms:modified>
</cp:coreProperties>
</file>